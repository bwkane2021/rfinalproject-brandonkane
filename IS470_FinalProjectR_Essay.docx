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D652C" w14:textId="77777777" w:rsidR="00361A01" w:rsidRDefault="00361A01" w:rsidP="00361A01">
      <w:pPr>
        <w:spacing w:line="480" w:lineRule="auto"/>
        <w:jc w:val="center"/>
        <w:rPr>
          <w:b/>
          <w:bCs/>
        </w:rPr>
      </w:pPr>
    </w:p>
    <w:p w14:paraId="650F09F2" w14:textId="77777777" w:rsidR="00361A01" w:rsidRDefault="00361A01" w:rsidP="00361A01">
      <w:pPr>
        <w:spacing w:line="480" w:lineRule="auto"/>
        <w:jc w:val="center"/>
        <w:rPr>
          <w:b/>
          <w:bCs/>
        </w:rPr>
      </w:pPr>
    </w:p>
    <w:p w14:paraId="0CFD7544" w14:textId="77777777" w:rsidR="00361A01" w:rsidRDefault="00361A01" w:rsidP="00361A01">
      <w:pPr>
        <w:spacing w:line="480" w:lineRule="auto"/>
        <w:jc w:val="center"/>
        <w:rPr>
          <w:b/>
          <w:bCs/>
        </w:rPr>
      </w:pPr>
    </w:p>
    <w:p w14:paraId="728857D7" w14:textId="77777777" w:rsidR="00361A01" w:rsidRPr="005E24E9" w:rsidRDefault="006E4F27" w:rsidP="00361A01">
      <w:pPr>
        <w:spacing w:line="480" w:lineRule="auto"/>
        <w:jc w:val="center"/>
        <w:rPr>
          <w:b/>
          <w:bCs/>
        </w:rPr>
      </w:pPr>
      <w:r>
        <w:rPr>
          <w:rFonts w:eastAsia="Georgia"/>
          <w:b/>
        </w:rPr>
        <w:t>Final Project R Essay</w:t>
      </w:r>
    </w:p>
    <w:p w14:paraId="739EBE66" w14:textId="77777777" w:rsidR="00361A01" w:rsidRDefault="00361A01" w:rsidP="00361A01">
      <w:pPr>
        <w:spacing w:line="480" w:lineRule="auto"/>
        <w:jc w:val="center"/>
        <w:rPr>
          <w:b/>
        </w:rPr>
      </w:pPr>
    </w:p>
    <w:p w14:paraId="2BFB5374" w14:textId="77777777" w:rsidR="00361A01" w:rsidRDefault="00361A01" w:rsidP="00361A01">
      <w:pPr>
        <w:spacing w:line="480" w:lineRule="auto"/>
        <w:jc w:val="center"/>
      </w:pPr>
      <w:r w:rsidRPr="00B865D3">
        <w:t>Brandon</w:t>
      </w:r>
      <w:r>
        <w:t xml:space="preserve"> Kane</w:t>
      </w:r>
    </w:p>
    <w:p w14:paraId="63BD617B" w14:textId="77777777" w:rsidR="00361A01" w:rsidRDefault="00361A01" w:rsidP="00361A01">
      <w:pPr>
        <w:spacing w:line="480" w:lineRule="auto"/>
        <w:jc w:val="center"/>
      </w:pPr>
      <w:r>
        <w:t>Tabor School of Business, Millikin University</w:t>
      </w:r>
    </w:p>
    <w:p w14:paraId="73518B70" w14:textId="77777777" w:rsidR="00361A01" w:rsidRDefault="00361A01" w:rsidP="00361A01">
      <w:pPr>
        <w:spacing w:line="480" w:lineRule="auto"/>
        <w:jc w:val="center"/>
      </w:pPr>
      <w:r>
        <w:t xml:space="preserve">IS </w:t>
      </w:r>
      <w:r w:rsidR="000E7BFE">
        <w:t>470</w:t>
      </w:r>
      <w:r>
        <w:t xml:space="preserve">: </w:t>
      </w:r>
      <w:r w:rsidR="000E7BFE">
        <w:t>Business Intelligence and Big Data</w:t>
      </w:r>
    </w:p>
    <w:p w14:paraId="1A5F4D23" w14:textId="77777777" w:rsidR="00361A01" w:rsidRDefault="00361A01" w:rsidP="00361A01">
      <w:pPr>
        <w:spacing w:line="480" w:lineRule="auto"/>
        <w:jc w:val="center"/>
      </w:pPr>
      <w:r>
        <w:t>Professor RJ Podeschi</w:t>
      </w:r>
    </w:p>
    <w:p w14:paraId="551EFE85" w14:textId="6219DAA5" w:rsidR="00361A01" w:rsidRDefault="009E47CC" w:rsidP="00361A01">
      <w:pPr>
        <w:spacing w:line="480" w:lineRule="auto"/>
        <w:jc w:val="center"/>
      </w:pPr>
      <w:r>
        <w:t>December</w:t>
      </w:r>
      <w:r w:rsidR="00361A01">
        <w:t xml:space="preserve"> </w:t>
      </w:r>
      <w:r w:rsidR="006A1CAA">
        <w:t>15</w:t>
      </w:r>
      <w:r w:rsidR="00361A01">
        <w:t>, 2020</w:t>
      </w:r>
    </w:p>
    <w:p w14:paraId="2117271C" w14:textId="77777777" w:rsidR="00361A01" w:rsidRDefault="00361A01" w:rsidP="00361A01">
      <w:pPr>
        <w:spacing w:line="480" w:lineRule="auto"/>
      </w:pPr>
      <w:r>
        <w:br w:type="page"/>
      </w:r>
    </w:p>
    <w:p w14:paraId="41E27FF9" w14:textId="193B2FC8" w:rsidR="007A32E7" w:rsidRDefault="00B03067" w:rsidP="00D715D4">
      <w:pPr>
        <w:spacing w:line="480" w:lineRule="auto"/>
        <w:rPr>
          <w:b/>
          <w:bCs/>
          <w:u w:val="single"/>
        </w:rPr>
      </w:pPr>
      <w:r w:rsidRPr="00B03067">
        <w:rPr>
          <w:b/>
          <w:bCs/>
          <w:u w:val="single"/>
        </w:rPr>
        <w:lastRenderedPageBreak/>
        <w:t>Domain Background</w:t>
      </w:r>
    </w:p>
    <w:p w14:paraId="0EA4D444" w14:textId="3A15CF77" w:rsidR="00154F86" w:rsidRDefault="00154F86" w:rsidP="00D715D4">
      <w:pPr>
        <w:spacing w:line="480" w:lineRule="auto"/>
      </w:pPr>
      <w:r>
        <w:tab/>
      </w:r>
      <w:r w:rsidR="002733FF">
        <w:t xml:space="preserve">After researching information about how companies’ stock is analyzed, </w:t>
      </w:r>
      <w:r w:rsidR="000257AB">
        <w:t>we’ve</w:t>
      </w:r>
      <w:r w:rsidR="002733FF">
        <w:t xml:space="preserve"> learned that there are several different factors that are used to determine whether a stock is undervalued or overvalued. First, it’s important to understand that a stock price is “</w:t>
      </w:r>
      <w:r w:rsidR="002733FF" w:rsidRPr="006964EC">
        <w:t>the amount it would cost to buy one share in a company</w:t>
      </w:r>
      <w:r w:rsidR="002733FF">
        <w:t xml:space="preserve">” and that the stock price fluctuates based on different market conditions (IG.com). For instance, if investors perceive that a company is doing well, then the stock price will most likely increase, and if the company isn’t meeting its earnings expectations, then the stock price will fall (IG.com). Also, </w:t>
      </w:r>
      <w:r w:rsidR="000257AB">
        <w:t>we’ve</w:t>
      </w:r>
      <w:r w:rsidR="002733FF">
        <w:t xml:space="preserve"> learned that it’s also important to look at other aspects of a company to measure its value, such as its market capitalization and its number of shares (Pinsent, Investopedia.com). It is clear that </w:t>
      </w:r>
      <w:r w:rsidR="000257AB">
        <w:t>we’ve</w:t>
      </w:r>
      <w:r w:rsidR="002733FF">
        <w:t xml:space="preserve"> learned that there are several different factors that are used to determine whether a stock is undervalued or overvalued.</w:t>
      </w:r>
    </w:p>
    <w:p w14:paraId="4FD68D24" w14:textId="29599EB6" w:rsidR="002733FF" w:rsidRDefault="000E50DB" w:rsidP="00D715D4">
      <w:pPr>
        <w:spacing w:line="480" w:lineRule="auto"/>
        <w:rPr>
          <w:b/>
          <w:u w:val="single"/>
        </w:rPr>
      </w:pPr>
      <w:r w:rsidRPr="000E50DB">
        <w:rPr>
          <w:b/>
          <w:u w:val="single"/>
        </w:rPr>
        <w:t>Proposal</w:t>
      </w:r>
    </w:p>
    <w:p w14:paraId="6E2A67AF" w14:textId="620D66C2" w:rsidR="00767EC2" w:rsidRDefault="00767EC2" w:rsidP="00D715D4">
      <w:pPr>
        <w:spacing w:line="480" w:lineRule="auto"/>
      </w:pPr>
      <w:r>
        <w:rPr>
          <w:bCs/>
        </w:rPr>
        <w:tab/>
      </w:r>
      <w:r w:rsidR="00CC0A20">
        <w:t xml:space="preserve">Next, </w:t>
      </w:r>
      <w:r w:rsidR="000257AB">
        <w:t>we’re</w:t>
      </w:r>
      <w:r w:rsidR="00CC0A20">
        <w:t xml:space="preserve"> going to use what </w:t>
      </w:r>
      <w:r w:rsidR="00366775">
        <w:t>w</w:t>
      </w:r>
      <w:r w:rsidR="000257AB">
        <w:t>e’ve</w:t>
      </w:r>
      <w:r w:rsidR="00CC0A20">
        <w:t xml:space="preserve"> learned to solve the following problems, “Has the percentage increase in </w:t>
      </w:r>
      <w:r w:rsidR="000662BB">
        <w:t xml:space="preserve">Apple’s closing </w:t>
      </w:r>
      <w:r w:rsidR="00CC0A20">
        <w:t xml:space="preserve">stock price from July to October 2020 been larger or smaller than July to October 2019?” Also, “Has the percentage increase or decrease in </w:t>
      </w:r>
      <w:r w:rsidR="002B23ED">
        <w:t xml:space="preserve">iPhone </w:t>
      </w:r>
      <w:r w:rsidR="00CC0A20">
        <w:t xml:space="preserve">net sales from </w:t>
      </w:r>
      <w:r w:rsidR="008B098C">
        <w:t>June</w:t>
      </w:r>
      <w:r w:rsidR="00CC0A20">
        <w:t xml:space="preserve"> to </w:t>
      </w:r>
      <w:r w:rsidR="005C4CB6">
        <w:t>September</w:t>
      </w:r>
      <w:r w:rsidR="00CC0A20">
        <w:t xml:space="preserve"> 2020 been larger or smaller than </w:t>
      </w:r>
      <w:r w:rsidR="00FE7F8A">
        <w:t>June to September</w:t>
      </w:r>
      <w:r w:rsidR="00FE7F8A">
        <w:t xml:space="preserve"> </w:t>
      </w:r>
      <w:r w:rsidR="00CC0A20">
        <w:t xml:space="preserve">2019?” Thirdly, “How much did the stock price increase 1 month before Apple’s iPhone release in 2020 compared to 2019?” </w:t>
      </w:r>
      <w:r w:rsidR="00D2249C">
        <w:t>Our</w:t>
      </w:r>
      <w:r w:rsidR="00CC0A20">
        <w:t xml:space="preserve"> goal is to report these increases or decreases and to see if there is a </w:t>
      </w:r>
      <w:r w:rsidR="00701610">
        <w:t>relationship</w:t>
      </w:r>
      <w:r w:rsidR="00CC0A20">
        <w:t xml:space="preserve"> between Apple’s stock prices per month and their increase or decrease in iPhone sales for Q</w:t>
      </w:r>
      <w:r w:rsidR="00190A09">
        <w:t>4</w:t>
      </w:r>
      <w:r w:rsidR="00CC0A20">
        <w:t xml:space="preserve"> of 2019 and 2020. Next, </w:t>
      </w:r>
      <w:r w:rsidR="00AD54E4">
        <w:t>we</w:t>
      </w:r>
      <w:r w:rsidR="00CC0A20">
        <w:t xml:space="preserve"> will solve this problem by using the programming language R to aggregate data. Also, </w:t>
      </w:r>
      <w:r w:rsidR="00794BF9">
        <w:t>our</w:t>
      </w:r>
      <w:r w:rsidR="00CC0A20">
        <w:t xml:space="preserve"> data sources will include Yahoo Finance and Apple’s consolidated financial statements for Q</w:t>
      </w:r>
      <w:r w:rsidR="000E61EA">
        <w:t>4</w:t>
      </w:r>
      <w:r w:rsidR="00CC0A20">
        <w:t xml:space="preserve"> of 2019 and Q</w:t>
      </w:r>
      <w:r w:rsidR="000E61EA">
        <w:t>4</w:t>
      </w:r>
      <w:r w:rsidR="00CC0A20">
        <w:t xml:space="preserve"> of 2020. It is clear that </w:t>
      </w:r>
      <w:r w:rsidR="006920C2">
        <w:t>w</w:t>
      </w:r>
      <w:r w:rsidR="000257AB">
        <w:t>e’ve</w:t>
      </w:r>
      <w:r w:rsidR="00CC0A20">
        <w:t xml:space="preserve"> determined the problems that </w:t>
      </w:r>
      <w:r w:rsidR="00A0539E">
        <w:t>we</w:t>
      </w:r>
      <w:r w:rsidR="00CC0A20">
        <w:t xml:space="preserve"> will solve for </w:t>
      </w:r>
      <w:r w:rsidR="00E437E9">
        <w:t>the</w:t>
      </w:r>
      <w:r w:rsidR="00CC0A20">
        <w:t xml:space="preserve"> data research project.</w:t>
      </w:r>
    </w:p>
    <w:p w14:paraId="523A8A3A" w14:textId="585A2040" w:rsidR="00337934" w:rsidRDefault="009E75A3" w:rsidP="00D715D4">
      <w:pPr>
        <w:spacing w:line="480" w:lineRule="auto"/>
        <w:rPr>
          <w:b/>
          <w:bCs/>
          <w:u w:val="single"/>
        </w:rPr>
      </w:pPr>
      <w:r w:rsidRPr="00D879A7">
        <w:rPr>
          <w:b/>
          <w:bCs/>
          <w:u w:val="single"/>
        </w:rPr>
        <w:lastRenderedPageBreak/>
        <w:t>Methodology</w:t>
      </w:r>
    </w:p>
    <w:p w14:paraId="14941331" w14:textId="6BDE287A" w:rsidR="00E81F77" w:rsidRDefault="00540D6C" w:rsidP="00D715D4">
      <w:pPr>
        <w:spacing w:line="480" w:lineRule="auto"/>
      </w:pPr>
      <w:r>
        <w:tab/>
      </w:r>
      <w:r w:rsidR="00E42BF7">
        <w:t xml:space="preserve">In this project, there are several </w:t>
      </w:r>
      <w:r w:rsidR="005B391C">
        <w:t xml:space="preserve">variables we must take into consideration </w:t>
      </w:r>
      <w:r w:rsidR="00F27C77">
        <w:t>to determine if there’s a relationship between</w:t>
      </w:r>
      <w:r w:rsidR="00A90F93">
        <w:t xml:space="preserve"> </w:t>
      </w:r>
      <w:r w:rsidR="00A90F93">
        <w:t>Apple’s stock prices per month and their increase or decrease in iPhone sales for Q4 of 2019 and 2020</w:t>
      </w:r>
      <w:r w:rsidR="00A90F93">
        <w:t>.</w:t>
      </w:r>
      <w:r w:rsidR="00216A0E">
        <w:t xml:space="preserve"> </w:t>
      </w:r>
      <w:r w:rsidR="00DB0719">
        <w:t xml:space="preserve">Also, we will include </w:t>
      </w:r>
      <w:r w:rsidR="00962877">
        <w:t xml:space="preserve">different </w:t>
      </w:r>
      <w:r w:rsidR="00C3280D">
        <w:t xml:space="preserve">data visualizations </w:t>
      </w:r>
      <w:r w:rsidR="002D4F04">
        <w:t xml:space="preserve">to </w:t>
      </w:r>
      <w:r w:rsidR="005816C3">
        <w:t xml:space="preserve">support this project’s results. </w:t>
      </w:r>
      <w:r w:rsidR="00A24519">
        <w:t xml:space="preserve">Some of the </w:t>
      </w:r>
      <w:r w:rsidR="003F61C0">
        <w:t>variable that</w:t>
      </w:r>
      <w:r w:rsidR="00216A0E">
        <w:t xml:space="preserve"> </w:t>
      </w:r>
      <w:r w:rsidR="003D3E00">
        <w:t xml:space="preserve">we will </w:t>
      </w:r>
      <w:r w:rsidR="00384690">
        <w:t xml:space="preserve">compare </w:t>
      </w:r>
      <w:r w:rsidR="00A24519">
        <w:t xml:space="preserve">are </w:t>
      </w:r>
      <w:r w:rsidR="00037987">
        <w:t xml:space="preserve">NASDAQ and the S&amp;P 500’s </w:t>
      </w:r>
      <w:r w:rsidR="00037987">
        <w:t>closing stock price</w:t>
      </w:r>
      <w:r w:rsidR="00037987">
        <w:t>s</w:t>
      </w:r>
      <w:r w:rsidR="00037987">
        <w:t xml:space="preserve"> from July to October 2020</w:t>
      </w:r>
      <w:r w:rsidR="00037987">
        <w:t xml:space="preserve"> and 2019</w:t>
      </w:r>
      <w:r w:rsidR="00CB68A8">
        <w:t xml:space="preserve"> to </w:t>
      </w:r>
      <w:r w:rsidR="000A7D0D">
        <w:t>note their increases and decreases</w:t>
      </w:r>
      <w:r w:rsidR="001D29DF">
        <w:t xml:space="preserve">. </w:t>
      </w:r>
      <w:r w:rsidR="00A14296">
        <w:t>Another</w:t>
      </w:r>
      <w:r w:rsidR="00167B0D">
        <w:t xml:space="preserve"> variable tha</w:t>
      </w:r>
      <w:r w:rsidR="00C729A1">
        <w:t xml:space="preserve">t </w:t>
      </w:r>
      <w:r w:rsidR="007B0A69">
        <w:t xml:space="preserve">has an impact on 2020’s </w:t>
      </w:r>
      <w:r w:rsidR="00156923">
        <w:t xml:space="preserve">stock prices and net iPhone sales is the </w:t>
      </w:r>
      <w:r w:rsidR="0055614B">
        <w:t xml:space="preserve">COVID-19 pandemic. </w:t>
      </w:r>
      <w:r w:rsidR="000B277B">
        <w:t xml:space="preserve">We acknowledge that this </w:t>
      </w:r>
      <w:r w:rsidR="00FD58CF">
        <w:t xml:space="preserve">variable </w:t>
      </w:r>
      <w:r w:rsidR="00981F39">
        <w:t>has influence on this project’s results</w:t>
      </w:r>
      <w:r w:rsidR="003C15DB">
        <w:t xml:space="preserve">, </w:t>
      </w:r>
      <w:r w:rsidR="00D92E3E">
        <w:t xml:space="preserve">but didn’t </w:t>
      </w:r>
      <w:r w:rsidR="003D1BA7">
        <w:t>use COVID-19 data</w:t>
      </w:r>
      <w:r w:rsidR="008B6EE1">
        <w:t xml:space="preserve"> due to </w:t>
      </w:r>
      <w:r w:rsidR="00673709">
        <w:t xml:space="preserve">the time </w:t>
      </w:r>
      <w:r w:rsidR="0036550D">
        <w:t>constraints</w:t>
      </w:r>
      <w:r w:rsidR="00673709">
        <w:t xml:space="preserve"> of this project.</w:t>
      </w:r>
      <w:r w:rsidR="00AC1DFC">
        <w:t xml:space="preserve"> </w:t>
      </w:r>
      <w:r w:rsidR="00AE6344">
        <w:t xml:space="preserve">Lastly, we will </w:t>
      </w:r>
      <w:r w:rsidR="00665C77">
        <w:t>calculate and analyze the percent increases and decreases in Apple’s stock prices</w:t>
      </w:r>
      <w:r w:rsidR="005275AF">
        <w:t xml:space="preserve"> and net iPhone sales</w:t>
      </w:r>
      <w:r w:rsidR="00E71353">
        <w:t xml:space="preserve"> to answer</w:t>
      </w:r>
      <w:r w:rsidR="00BC43A9">
        <w:t xml:space="preserve"> this project’s </w:t>
      </w:r>
      <w:r w:rsidR="005275AF">
        <w:t xml:space="preserve">questions and achieve its goal. </w:t>
      </w:r>
      <w:r w:rsidR="004C5ADE">
        <w:t xml:space="preserve">Also, </w:t>
      </w:r>
      <w:r w:rsidR="009F7593">
        <w:t xml:space="preserve">we will </w:t>
      </w:r>
      <w:r w:rsidR="00F02E69">
        <w:t xml:space="preserve">include and analyze different </w:t>
      </w:r>
      <w:r w:rsidR="00BB0CD7">
        <w:t xml:space="preserve">data visualizations such as, </w:t>
      </w:r>
      <w:r w:rsidR="00F2441E">
        <w:t>bar plots</w:t>
      </w:r>
      <w:r w:rsidR="00D60C0D">
        <w:t xml:space="preserve">, line plots, </w:t>
      </w:r>
      <w:r w:rsidR="00B941E8">
        <w:t xml:space="preserve">and </w:t>
      </w:r>
      <w:r w:rsidR="002603FF">
        <w:t xml:space="preserve">bar and line plot combination charts to </w:t>
      </w:r>
      <w:r w:rsidR="00317CCF">
        <w:t xml:space="preserve">support this project’s results. </w:t>
      </w:r>
      <w:r w:rsidR="006916E9">
        <w:t xml:space="preserve">It is clear that </w:t>
      </w:r>
      <w:r w:rsidR="006916E9">
        <w:t xml:space="preserve">there are several variables </w:t>
      </w:r>
      <w:r w:rsidR="00B3489A">
        <w:t>to</w:t>
      </w:r>
      <w:r w:rsidR="006916E9">
        <w:t xml:space="preserve"> take into consideration to</w:t>
      </w:r>
      <w:r w:rsidR="00407304">
        <w:t xml:space="preserve"> </w:t>
      </w:r>
      <w:r w:rsidR="00544833">
        <w:t>determine if there’s a relationship between Apple’s stock prices per month and their increase or decrease in iPhone sales for Q4 of 2019 and 2020.</w:t>
      </w:r>
    </w:p>
    <w:p w14:paraId="44C3B46D" w14:textId="5D673745" w:rsidR="002D49C2" w:rsidRDefault="00903B3B" w:rsidP="00D715D4">
      <w:pPr>
        <w:spacing w:line="480" w:lineRule="auto"/>
        <w:rPr>
          <w:b/>
          <w:bCs/>
          <w:u w:val="single"/>
        </w:rPr>
      </w:pPr>
      <w:r w:rsidRPr="00903B3B">
        <w:rPr>
          <w:b/>
          <w:bCs/>
          <w:u w:val="single"/>
        </w:rPr>
        <w:t>Results</w:t>
      </w:r>
    </w:p>
    <w:p w14:paraId="5BC04CCC" w14:textId="36581344" w:rsidR="005829E5" w:rsidRDefault="004F68B3" w:rsidP="00D715D4">
      <w:pPr>
        <w:spacing w:line="480" w:lineRule="auto"/>
      </w:pPr>
      <w:r>
        <w:tab/>
      </w:r>
      <w:r w:rsidR="007F192A">
        <w:t xml:space="preserve">After completing this project, </w:t>
      </w:r>
      <w:r w:rsidR="00B26175">
        <w:t xml:space="preserve">we have determined the answer’s to its questions and achieved its </w:t>
      </w:r>
      <w:r w:rsidR="003173C1">
        <w:t>goal</w:t>
      </w:r>
      <w:r w:rsidR="00B37C76">
        <w:t xml:space="preserve">. First, </w:t>
      </w:r>
      <w:r w:rsidR="00900C7F">
        <w:t xml:space="preserve">we’ve learned that there was a </w:t>
      </w:r>
      <w:r w:rsidR="00BC497D">
        <w:t xml:space="preserve">28.01 percent </w:t>
      </w:r>
      <w:r w:rsidR="00D868F7">
        <w:t>change</w:t>
      </w:r>
      <w:r w:rsidR="00BC497D">
        <w:t xml:space="preserve"> in Apple’s stock for </w:t>
      </w:r>
      <w:r w:rsidR="000046B9">
        <w:t xml:space="preserve">July to October 2019 and a </w:t>
      </w:r>
      <w:r w:rsidR="000C01F5">
        <w:t>-</w:t>
      </w:r>
      <w:r w:rsidR="00A74E4A">
        <w:t xml:space="preserve">7.74 percent </w:t>
      </w:r>
      <w:r w:rsidR="000C01F5">
        <w:t>change</w:t>
      </w:r>
      <w:r w:rsidR="00A74E4A">
        <w:t xml:space="preserve"> for July to October 2020. </w:t>
      </w:r>
      <w:r w:rsidR="00EB1192">
        <w:t xml:space="preserve">Therefore, </w:t>
      </w:r>
      <w:r w:rsidR="00074923">
        <w:t xml:space="preserve">the precent </w:t>
      </w:r>
      <w:r w:rsidR="0007200E">
        <w:t>increase</w:t>
      </w:r>
      <w:r w:rsidR="002F4077">
        <w:t xml:space="preserve"> in Apple’s stock was smaller in 2020 than in 2019 during </w:t>
      </w:r>
      <w:r w:rsidR="00234D89">
        <w:t>these months.</w:t>
      </w:r>
      <w:r w:rsidR="00A27F1A">
        <w:t xml:space="preserve"> Next, </w:t>
      </w:r>
      <w:r w:rsidR="00A8575B">
        <w:t xml:space="preserve">we’ve learned that </w:t>
      </w:r>
      <w:r w:rsidR="00514332">
        <w:t xml:space="preserve">the percent </w:t>
      </w:r>
      <w:r w:rsidR="003A5BF1">
        <w:t>change</w:t>
      </w:r>
      <w:r w:rsidR="00514332">
        <w:t xml:space="preserve"> </w:t>
      </w:r>
      <w:r w:rsidR="009E356F">
        <w:t xml:space="preserve">in net iPhone sales </w:t>
      </w:r>
      <w:r w:rsidR="00514332">
        <w:t>for June to September 2019</w:t>
      </w:r>
      <w:r w:rsidR="004920B4">
        <w:t xml:space="preserve"> compared to </w:t>
      </w:r>
      <w:r w:rsidR="005D7BA3">
        <w:t>June to September 201</w:t>
      </w:r>
      <w:r w:rsidR="005D7BA3">
        <w:t>8</w:t>
      </w:r>
      <w:r w:rsidR="00C04036">
        <w:t xml:space="preserve"> was </w:t>
      </w:r>
      <w:r w:rsidR="003A5BF1">
        <w:t>-</w:t>
      </w:r>
      <w:r w:rsidR="00EC6ECA">
        <w:t xml:space="preserve">9.23 percent, which was less of a decrease in net iPhone sales compared to </w:t>
      </w:r>
      <w:r w:rsidR="00370260">
        <w:t xml:space="preserve">June to September 2020. </w:t>
      </w:r>
      <w:r w:rsidR="00E861BF">
        <w:t xml:space="preserve">Also, the percent </w:t>
      </w:r>
      <w:r w:rsidR="003A5BF1">
        <w:t>change</w:t>
      </w:r>
      <w:r w:rsidR="00E861BF">
        <w:t xml:space="preserve"> in net iPhone sales </w:t>
      </w:r>
      <w:r w:rsidR="00E861BF">
        <w:t xml:space="preserve">for June to September </w:t>
      </w:r>
      <w:r w:rsidR="00E861BF">
        <w:lastRenderedPageBreak/>
        <w:t>20</w:t>
      </w:r>
      <w:r w:rsidR="00E861BF">
        <w:t>20</w:t>
      </w:r>
      <w:r w:rsidR="00E861BF">
        <w:t xml:space="preserve"> compared to June to September 20</w:t>
      </w:r>
      <w:r w:rsidR="00E861BF">
        <w:t>19</w:t>
      </w:r>
      <w:r w:rsidR="00E861BF">
        <w:t xml:space="preserve"> was </w:t>
      </w:r>
      <w:r w:rsidR="003A5BF1">
        <w:t>-</w:t>
      </w:r>
      <w:r w:rsidR="00E861BF">
        <w:t>20</w:t>
      </w:r>
      <w:r w:rsidR="00E861BF">
        <w:t>.</w:t>
      </w:r>
      <w:r w:rsidR="00E861BF">
        <w:t>74</w:t>
      </w:r>
      <w:r w:rsidR="00E861BF">
        <w:t xml:space="preserve"> percent</w:t>
      </w:r>
      <w:r w:rsidR="00F041CD">
        <w:t>.</w:t>
      </w:r>
      <w:r w:rsidR="00306CFA">
        <w:t xml:space="preserve"> Thirdly, </w:t>
      </w:r>
      <w:r w:rsidR="00735CB1">
        <w:t xml:space="preserve">we learned that </w:t>
      </w:r>
      <w:r w:rsidR="007327ED">
        <w:t xml:space="preserve">Apple’s stock </w:t>
      </w:r>
      <w:r w:rsidR="001614A9">
        <w:t>percent change was</w:t>
      </w:r>
      <w:r w:rsidR="007327ED">
        <w:t xml:space="preserve"> </w:t>
      </w:r>
      <w:r w:rsidR="001614A9">
        <w:t>-</w:t>
      </w:r>
      <w:r w:rsidR="00865EF4">
        <w:t>10.25 percent one month before the 2020 iPhone release</w:t>
      </w:r>
      <w:r w:rsidR="00747CA9">
        <w:t xml:space="preserve"> in September</w:t>
      </w:r>
      <w:r w:rsidR="00865EF4">
        <w:t xml:space="preserve"> and </w:t>
      </w:r>
      <w:r w:rsidR="001614A9">
        <w:t>-</w:t>
      </w:r>
      <w:r w:rsidR="00D65657">
        <w:t>2</w:t>
      </w:r>
      <w:r w:rsidR="00763443">
        <w:t>.01 percent</w:t>
      </w:r>
      <w:r w:rsidR="00514DDA">
        <w:t xml:space="preserve"> one month </w:t>
      </w:r>
      <w:r w:rsidR="00CD7052">
        <w:t xml:space="preserve">before the </w:t>
      </w:r>
      <w:r w:rsidR="0082254B">
        <w:t>2019 iPhone release</w:t>
      </w:r>
      <w:r w:rsidR="00747CA9">
        <w:t xml:space="preserve"> in October.</w:t>
      </w:r>
      <w:r w:rsidR="00836BC5">
        <w:t xml:space="preserve"> Overall, </w:t>
      </w:r>
      <w:r w:rsidR="005A26E8">
        <w:t>there is a relationship between Apple’s stock prices</w:t>
      </w:r>
      <w:r w:rsidR="00267727">
        <w:t xml:space="preserve"> </w:t>
      </w:r>
      <w:r w:rsidR="00267727">
        <w:t>for the months July to October before during their yearly iPhone release</w:t>
      </w:r>
      <w:r w:rsidR="00267727" w:rsidRPr="008E4487">
        <w:t xml:space="preserve"> and their increase or decrease in iPhone sales for Q4 of 2019 and 2020.</w:t>
      </w:r>
      <w:r w:rsidR="00AA0789">
        <w:t xml:space="preserve"> This is apparent because </w:t>
      </w:r>
      <w:r w:rsidR="001C459B">
        <w:t xml:space="preserve">there was a </w:t>
      </w:r>
      <w:r w:rsidR="00A44E4C">
        <w:t xml:space="preserve">28.01 percent change in Apple’s stock in 2019 and </w:t>
      </w:r>
      <w:r w:rsidR="00B45386">
        <w:t xml:space="preserve">their net iPhone sales only decreased by </w:t>
      </w:r>
      <w:r w:rsidR="00266D2B">
        <w:t>9.23 percent</w:t>
      </w:r>
      <w:r w:rsidR="00CC6BFD">
        <w:t xml:space="preserve"> compared to 2018. </w:t>
      </w:r>
      <w:r w:rsidR="00157DDA">
        <w:t xml:space="preserve">Also, there was a -7.74 </w:t>
      </w:r>
      <w:r w:rsidR="00157DDA">
        <w:t>percent change for July to October 2020</w:t>
      </w:r>
      <w:r w:rsidR="00CA2B12">
        <w:t xml:space="preserve"> and their net iPhone sales decreased by </w:t>
      </w:r>
      <w:r w:rsidR="00CA2B12">
        <w:t>20.74 percent</w:t>
      </w:r>
      <w:r w:rsidR="00CA2B12">
        <w:t xml:space="preserve"> compared to 2019.</w:t>
      </w:r>
      <w:r w:rsidR="007776D2">
        <w:t xml:space="preserve"> </w:t>
      </w:r>
      <w:r w:rsidR="00AD2D62">
        <w:t xml:space="preserve">Lastly, the </w:t>
      </w:r>
      <w:r w:rsidR="00DD490D">
        <w:t xml:space="preserve">code that we used to </w:t>
      </w:r>
      <w:r w:rsidR="003B44BB">
        <w:t xml:space="preserve">determine these results can be found at in our GitHub repository at </w:t>
      </w:r>
    </w:p>
    <w:p w14:paraId="629B9186" w14:textId="77777777" w:rsidR="005829E5" w:rsidRDefault="005829E5">
      <w:pPr>
        <w:spacing w:line="480" w:lineRule="auto"/>
      </w:pPr>
      <w:r>
        <w:br w:type="page"/>
      </w:r>
    </w:p>
    <w:p w14:paraId="078AB040" w14:textId="00151630" w:rsidR="00531098" w:rsidRDefault="005829E5" w:rsidP="00D715D4">
      <w:pPr>
        <w:spacing w:line="480" w:lineRule="auto"/>
        <w:rPr>
          <w:b/>
          <w:u w:val="single"/>
        </w:rPr>
      </w:pPr>
      <w:r w:rsidRPr="005829E5">
        <w:rPr>
          <w:b/>
          <w:u w:val="single"/>
        </w:rPr>
        <w:lastRenderedPageBreak/>
        <w:t>Appendix</w:t>
      </w:r>
    </w:p>
    <w:p w14:paraId="4400CFA8" w14:textId="58313AAE" w:rsidR="00460A12" w:rsidRDefault="00403A4B" w:rsidP="00D715D4">
      <w:pPr>
        <w:spacing w:line="480" w:lineRule="auto"/>
        <w:rPr>
          <w:bCs/>
          <w:i/>
          <w:iCs/>
        </w:rPr>
      </w:pPr>
      <w:r>
        <w:rPr>
          <w:bCs/>
          <w:i/>
          <w:iCs/>
        </w:rPr>
        <w:t xml:space="preserve">1. </w:t>
      </w:r>
      <w:r w:rsidRPr="00403A4B">
        <w:rPr>
          <w:bCs/>
          <w:i/>
          <w:iCs/>
        </w:rPr>
        <w:t>Apple Closing Stock Prices Jul</w:t>
      </w:r>
      <w:r w:rsidR="0018365A">
        <w:rPr>
          <w:bCs/>
          <w:i/>
          <w:iCs/>
        </w:rPr>
        <w:t>y</w:t>
      </w:r>
      <w:r w:rsidRPr="00403A4B">
        <w:rPr>
          <w:bCs/>
          <w:i/>
          <w:iCs/>
        </w:rPr>
        <w:t xml:space="preserve"> to Oct</w:t>
      </w:r>
      <w:r w:rsidR="0018365A">
        <w:rPr>
          <w:bCs/>
          <w:i/>
          <w:iCs/>
        </w:rPr>
        <w:t>ober</w:t>
      </w:r>
      <w:r w:rsidRPr="00403A4B">
        <w:rPr>
          <w:bCs/>
          <w:i/>
          <w:iCs/>
        </w:rPr>
        <w:t xml:space="preserve"> 2020 and 2019</w:t>
      </w:r>
    </w:p>
    <w:p w14:paraId="615C3A58" w14:textId="2916CC18" w:rsidR="00FC0545" w:rsidRDefault="00780B5C" w:rsidP="00D715D4">
      <w:pPr>
        <w:spacing w:line="480" w:lineRule="auto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81F507" wp14:editId="1B8CDA93">
                <wp:simplePos x="0" y="0"/>
                <wp:positionH relativeFrom="column">
                  <wp:posOffset>4883930</wp:posOffset>
                </wp:positionH>
                <wp:positionV relativeFrom="paragraph">
                  <wp:posOffset>1786890</wp:posOffset>
                </wp:positionV>
                <wp:extent cx="1070658" cy="20834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58" cy="2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C11908" w14:textId="77777777" w:rsidR="00780B5C" w:rsidRDefault="00780B5C" w:rsidP="00780B5C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Months 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1F50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84.55pt;margin-top:140.7pt;width:84.3pt;height:1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" fillcolor="white [3201]" stroked="f" strokeweight=".5pt">
                <v:textbox>
                  <w:txbxContent>
                    <w:p w14:paraId="71C11908" w14:textId="77777777" w:rsidR="00780B5C" w:rsidRDefault="00780B5C" w:rsidP="00780B5C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Months and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03B244" wp14:editId="7BB72139">
                <wp:simplePos x="0" y="0"/>
                <wp:positionH relativeFrom="column">
                  <wp:posOffset>1839595</wp:posOffset>
                </wp:positionH>
                <wp:positionV relativeFrom="paragraph">
                  <wp:posOffset>4020675</wp:posOffset>
                </wp:positionV>
                <wp:extent cx="1562583" cy="532435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583" cy="532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33875D" w14:textId="2A0D4F53" w:rsidR="00780B5C" w:rsidRDefault="00780B5C" w:rsidP="00780B5C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Months 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3B244" id="Text Box 5" o:spid="_x0000_s1027" type="#_x0000_t202" style="position:absolute;margin-left:144.85pt;margin-top:316.6pt;width:123.05pt;height:4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" fillcolor="white [3201]" stroked="f" strokeweight=".5pt">
                <v:textbox>
                  <w:txbxContent>
                    <w:p w14:paraId="5E33875D" w14:textId="2A0D4F53" w:rsidR="00780B5C" w:rsidRDefault="00780B5C" w:rsidP="00780B5C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Months and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DA8B1" wp14:editId="3040BB85">
                <wp:simplePos x="0" y="0"/>
                <wp:positionH relativeFrom="column">
                  <wp:posOffset>-439838</wp:posOffset>
                </wp:positionH>
                <wp:positionV relativeFrom="paragraph">
                  <wp:posOffset>826818</wp:posOffset>
                </wp:positionV>
                <wp:extent cx="636302" cy="243068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302" cy="2430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EBA9F8" w14:textId="77777777" w:rsidR="00780B5C" w:rsidRDefault="00780B5C" w:rsidP="00780B5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613B0C3B" w14:textId="77777777" w:rsidR="00780B5C" w:rsidRDefault="00780B5C" w:rsidP="00780B5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30C4973C" w14:textId="1DE47A78" w:rsidR="00780B5C" w:rsidRDefault="00780B5C" w:rsidP="00780B5C">
                            <w:pPr>
                              <w:jc w:val="center"/>
                            </w:pPr>
                            <w:r w:rsidRPr="00780B5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Percent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DA8B1" id="Text Box 3" o:spid="_x0000_s1028" type="#_x0000_t202" style="position:absolute;margin-left:-34.65pt;margin-top:65.1pt;width:50.1pt;height:191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" fillcolor="white [3201]" stroked="f" strokeweight=".5pt">
                <v:textbox style="layout-flow:vertical;mso-layout-flow-alt:bottom-to-top">
                  <w:txbxContent>
                    <w:p w14:paraId="5AEBA9F8" w14:textId="77777777" w:rsidR="00780B5C" w:rsidRDefault="00780B5C" w:rsidP="00780B5C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613B0C3B" w14:textId="77777777" w:rsidR="00780B5C" w:rsidRDefault="00780B5C" w:rsidP="00780B5C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30C4973C" w14:textId="1DE47A78" w:rsidR="00780B5C" w:rsidRDefault="00780B5C" w:rsidP="00780B5C">
                      <w:pPr>
                        <w:jc w:val="center"/>
                      </w:pPr>
                      <w:r w:rsidRPr="00780B5C">
                        <w:rPr>
                          <w:rFonts w:ascii="Arial" w:hAnsi="Arial" w:cs="Arial"/>
                          <w:sz w:val="16"/>
                          <w:szCs w:val="16"/>
                        </w:rPr>
                        <w:t>Percent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w:drawing>
          <wp:inline distT="0" distB="0" distL="0" distR="0" wp14:anchorId="187C1A28" wp14:editId="059F27C1">
            <wp:extent cx="5943600" cy="4174490"/>
            <wp:effectExtent l="0" t="0" r="0" b="381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900E" w14:textId="77777777" w:rsidR="00FC0545" w:rsidRDefault="00FC0545">
      <w:pPr>
        <w:spacing w:line="480" w:lineRule="auto"/>
        <w:rPr>
          <w:bCs/>
        </w:rPr>
      </w:pPr>
      <w:r>
        <w:rPr>
          <w:bCs/>
        </w:rPr>
        <w:br w:type="page"/>
      </w:r>
    </w:p>
    <w:p w14:paraId="75967BC3" w14:textId="570AA4B1" w:rsidR="006639EC" w:rsidRDefault="00FC0545" w:rsidP="00D715D4">
      <w:pPr>
        <w:spacing w:line="480" w:lineRule="auto"/>
        <w:rPr>
          <w:bCs/>
          <w:i/>
          <w:iCs/>
        </w:rPr>
      </w:pPr>
      <w:r>
        <w:rPr>
          <w:bCs/>
          <w:i/>
          <w:iCs/>
        </w:rPr>
        <w:lastRenderedPageBreak/>
        <w:t xml:space="preserve">2. </w:t>
      </w:r>
      <w:r w:rsidR="0018365A">
        <w:rPr>
          <w:bCs/>
          <w:i/>
          <w:iCs/>
        </w:rPr>
        <w:t>Percentage Decrease iPhone Net Sales June to September 2019 and 2020</w:t>
      </w:r>
    </w:p>
    <w:p w14:paraId="4E5CEE4B" w14:textId="5EFC216F" w:rsidR="00D40885" w:rsidRDefault="00A46E1F" w:rsidP="00D715D4">
      <w:pPr>
        <w:spacing w:line="480" w:lineRule="auto"/>
        <w:rPr>
          <w:bCs/>
          <w:i/>
          <w:iCs/>
        </w:rPr>
      </w:pPr>
      <w:r w:rsidRPr="00A46E1F">
        <w:rPr>
          <w:bCs/>
          <w:i/>
          <w:i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C1A0F0" wp14:editId="020EE523">
                <wp:simplePos x="0" y="0"/>
                <wp:positionH relativeFrom="column">
                  <wp:posOffset>1827530</wp:posOffset>
                </wp:positionH>
                <wp:positionV relativeFrom="paragraph">
                  <wp:posOffset>3985750</wp:posOffset>
                </wp:positionV>
                <wp:extent cx="1562100" cy="532130"/>
                <wp:effectExtent l="0" t="0" r="0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E1AC66" w14:textId="77777777" w:rsidR="00A46E1F" w:rsidRDefault="00A46E1F" w:rsidP="00A46E1F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Months 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1A0F0" id="Text Box 9" o:spid="_x0000_s1029" type="#_x0000_t202" style="position:absolute;margin-left:143.9pt;margin-top:313.85pt;width:123pt;height:4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" fillcolor="white [3201]" stroked="f" strokeweight=".5pt">
                <v:textbox>
                  <w:txbxContent>
                    <w:p w14:paraId="2CE1AC66" w14:textId="77777777" w:rsidR="00A46E1F" w:rsidRDefault="00A46E1F" w:rsidP="00A46E1F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Months and Year</w:t>
                      </w:r>
                    </w:p>
                  </w:txbxContent>
                </v:textbox>
              </v:shape>
            </w:pict>
          </mc:Fallback>
        </mc:AlternateContent>
      </w:r>
      <w:r w:rsidRPr="00A46E1F">
        <w:rPr>
          <w:bCs/>
          <w:i/>
          <w:i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45184A" wp14:editId="564727C2">
                <wp:simplePos x="0" y="0"/>
                <wp:positionH relativeFrom="column">
                  <wp:posOffset>4822825</wp:posOffset>
                </wp:positionH>
                <wp:positionV relativeFrom="paragraph">
                  <wp:posOffset>1706390</wp:posOffset>
                </wp:positionV>
                <wp:extent cx="1070610" cy="20828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10" cy="20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F0053E" w14:textId="77777777" w:rsidR="00A46E1F" w:rsidRDefault="00A46E1F" w:rsidP="00A46E1F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Months 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5184A" id="Text Box 10" o:spid="_x0000_s1030" type="#_x0000_t202" style="position:absolute;margin-left:379.75pt;margin-top:134.35pt;width:84.3pt;height:1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" fillcolor="white [3201]" stroked="f" strokeweight=".5pt">
                <v:textbox>
                  <w:txbxContent>
                    <w:p w14:paraId="4EF0053E" w14:textId="77777777" w:rsidR="00A46E1F" w:rsidRDefault="00A46E1F" w:rsidP="00A46E1F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Months and Year</w:t>
                      </w:r>
                    </w:p>
                  </w:txbxContent>
                </v:textbox>
              </v:shape>
            </w:pict>
          </mc:Fallback>
        </mc:AlternateContent>
      </w:r>
      <w:r w:rsidRPr="00A46E1F">
        <w:rPr>
          <w:bCs/>
          <w:i/>
          <w:i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4AB8FD" wp14:editId="2F29346B">
                <wp:simplePos x="0" y="0"/>
                <wp:positionH relativeFrom="column">
                  <wp:posOffset>-439910</wp:posOffset>
                </wp:positionH>
                <wp:positionV relativeFrom="paragraph">
                  <wp:posOffset>733425</wp:posOffset>
                </wp:positionV>
                <wp:extent cx="636270" cy="243014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243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B9738A" w14:textId="77777777" w:rsidR="00A46E1F" w:rsidRDefault="00A46E1F" w:rsidP="00A46E1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49924262" w14:textId="77777777" w:rsidR="00A46E1F" w:rsidRDefault="00A46E1F" w:rsidP="00A46E1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0B098DDC" w14:textId="77777777" w:rsidR="00A46E1F" w:rsidRDefault="00A46E1F" w:rsidP="00A46E1F">
                            <w:pPr>
                              <w:jc w:val="center"/>
                            </w:pPr>
                            <w:r w:rsidRPr="00780B5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Percent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4AB8FD" id="Text Box 8" o:spid="_x0000_s1031" type="#_x0000_t202" style="position:absolute;margin-left:-34.65pt;margin-top:57.75pt;width:50.1pt;height:191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" fillcolor="white [3201]" stroked="f" strokeweight=".5pt">
                <v:textbox style="layout-flow:vertical;mso-layout-flow-alt:bottom-to-top">
                  <w:txbxContent>
                    <w:p w14:paraId="34B9738A" w14:textId="77777777" w:rsidR="00A46E1F" w:rsidRDefault="00A46E1F" w:rsidP="00A46E1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49924262" w14:textId="77777777" w:rsidR="00A46E1F" w:rsidRDefault="00A46E1F" w:rsidP="00A46E1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0B098DDC" w14:textId="77777777" w:rsidR="00A46E1F" w:rsidRDefault="00A46E1F" w:rsidP="00A46E1F">
                      <w:pPr>
                        <w:jc w:val="center"/>
                      </w:pPr>
                      <w:r w:rsidRPr="00780B5C">
                        <w:rPr>
                          <w:rFonts w:ascii="Arial" w:hAnsi="Arial" w:cs="Arial"/>
                          <w:sz w:val="16"/>
                          <w:szCs w:val="16"/>
                        </w:rPr>
                        <w:t>Percent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i/>
          <w:iCs/>
          <w:noProof/>
        </w:rPr>
        <w:drawing>
          <wp:inline distT="0" distB="0" distL="0" distR="0" wp14:anchorId="7C3F5B11" wp14:editId="1D19C532">
            <wp:extent cx="5943600" cy="4174490"/>
            <wp:effectExtent l="0" t="0" r="0" b="381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7BDB" w14:textId="77777777" w:rsidR="00D40885" w:rsidRDefault="00D40885">
      <w:pPr>
        <w:spacing w:line="480" w:lineRule="auto"/>
        <w:rPr>
          <w:bCs/>
          <w:i/>
          <w:iCs/>
        </w:rPr>
      </w:pPr>
      <w:r>
        <w:rPr>
          <w:bCs/>
          <w:i/>
          <w:iCs/>
        </w:rPr>
        <w:br w:type="page"/>
      </w:r>
    </w:p>
    <w:p w14:paraId="08DB453E" w14:textId="4E5DD1A4" w:rsidR="00B13BAF" w:rsidRDefault="00D40885" w:rsidP="00D715D4">
      <w:pPr>
        <w:spacing w:line="480" w:lineRule="auto"/>
        <w:rPr>
          <w:bCs/>
          <w:i/>
          <w:iCs/>
        </w:rPr>
      </w:pPr>
      <w:r>
        <w:rPr>
          <w:bCs/>
          <w:i/>
          <w:iCs/>
        </w:rPr>
        <w:lastRenderedPageBreak/>
        <w:t xml:space="preserve">3. </w:t>
      </w:r>
      <w:r w:rsidR="006B1751">
        <w:rPr>
          <w:bCs/>
          <w:i/>
          <w:iCs/>
        </w:rPr>
        <w:t>Apple Stock Decrease 1 Month Before iPhone Release 2020 and 2019</w:t>
      </w:r>
    </w:p>
    <w:p w14:paraId="6F8B6748" w14:textId="376D3F2B" w:rsidR="00064582" w:rsidRDefault="00C920A7" w:rsidP="00D715D4">
      <w:pPr>
        <w:spacing w:line="480" w:lineRule="auto"/>
        <w:rPr>
          <w:bCs/>
          <w:i/>
          <w:iCs/>
        </w:rPr>
      </w:pPr>
      <w:r w:rsidRPr="00C920A7">
        <w:rPr>
          <w:bCs/>
          <w:i/>
          <w:i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ACDC5A" wp14:editId="7A41D3B2">
                <wp:simplePos x="0" y="0"/>
                <wp:positionH relativeFrom="column">
                  <wp:posOffset>-393539</wp:posOffset>
                </wp:positionH>
                <wp:positionV relativeFrom="paragraph">
                  <wp:posOffset>494432</wp:posOffset>
                </wp:positionV>
                <wp:extent cx="636270" cy="297469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2974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36BD24" w14:textId="77777777" w:rsidR="00C920A7" w:rsidRDefault="00C920A7" w:rsidP="00C920A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1E02D8C9" w14:textId="77777777" w:rsidR="00C920A7" w:rsidRDefault="00C920A7" w:rsidP="00C920A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6E434E2A" w14:textId="77777777" w:rsidR="00C920A7" w:rsidRDefault="00C920A7" w:rsidP="00C920A7">
                            <w:pPr>
                              <w:jc w:val="center"/>
                            </w:pPr>
                            <w:r w:rsidRPr="00780B5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Percent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DC5A" id="Text Box 15" o:spid="_x0000_s1032" type="#_x0000_t202" style="position:absolute;margin-left:-31pt;margin-top:38.95pt;width:50.1pt;height:23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" fillcolor="white [3201]" stroked="f" strokeweight=".5pt">
                <v:textbox style="layout-flow:vertical;mso-layout-flow-alt:bottom-to-top">
                  <w:txbxContent>
                    <w:p w14:paraId="1B36BD24" w14:textId="77777777" w:rsidR="00C920A7" w:rsidRDefault="00C920A7" w:rsidP="00C920A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1E02D8C9" w14:textId="77777777" w:rsidR="00C920A7" w:rsidRDefault="00C920A7" w:rsidP="00C920A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6E434E2A" w14:textId="77777777" w:rsidR="00C920A7" w:rsidRDefault="00C920A7" w:rsidP="00C920A7">
                      <w:pPr>
                        <w:jc w:val="center"/>
                      </w:pPr>
                      <w:r w:rsidRPr="00780B5C">
                        <w:rPr>
                          <w:rFonts w:ascii="Arial" w:hAnsi="Arial" w:cs="Arial"/>
                          <w:sz w:val="16"/>
                          <w:szCs w:val="16"/>
                        </w:rPr>
                        <w:t>Percent</w:t>
                      </w:r>
                    </w:p>
                  </w:txbxContent>
                </v:textbox>
              </v:shape>
            </w:pict>
          </mc:Fallback>
        </mc:AlternateContent>
      </w:r>
      <w:r w:rsidRPr="00C920A7">
        <w:rPr>
          <w:bCs/>
          <w:i/>
          <w:i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3B828A" wp14:editId="3BB5F27E">
                <wp:simplePos x="0" y="0"/>
                <wp:positionH relativeFrom="column">
                  <wp:posOffset>4831080</wp:posOffset>
                </wp:positionH>
                <wp:positionV relativeFrom="paragraph">
                  <wp:posOffset>1687340</wp:posOffset>
                </wp:positionV>
                <wp:extent cx="1070610" cy="20828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10" cy="20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E5124E" w14:textId="77777777" w:rsidR="00C920A7" w:rsidRDefault="00C920A7" w:rsidP="00C920A7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Months 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B828A" id="Text Box 17" o:spid="_x0000_s1033" type="#_x0000_t202" style="position:absolute;margin-left:380.4pt;margin-top:132.85pt;width:84.3pt;height:1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" fillcolor="white [3201]" stroked="f" strokeweight=".5pt">
                <v:textbox>
                  <w:txbxContent>
                    <w:p w14:paraId="41E5124E" w14:textId="77777777" w:rsidR="00C920A7" w:rsidRDefault="00C920A7" w:rsidP="00C920A7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Months and Year</w:t>
                      </w:r>
                    </w:p>
                  </w:txbxContent>
                </v:textbox>
              </v:shape>
            </w:pict>
          </mc:Fallback>
        </mc:AlternateContent>
      </w:r>
      <w:r w:rsidRPr="00C920A7">
        <w:rPr>
          <w:bCs/>
          <w:i/>
          <w:iCs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811D97" wp14:editId="6084AD66">
                <wp:simplePos x="0" y="0"/>
                <wp:positionH relativeFrom="column">
                  <wp:posOffset>1873459</wp:posOffset>
                </wp:positionH>
                <wp:positionV relativeFrom="paragraph">
                  <wp:posOffset>4003554</wp:posOffset>
                </wp:positionV>
                <wp:extent cx="1562100" cy="532130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1A9579" w14:textId="77777777" w:rsidR="00C920A7" w:rsidRDefault="00C920A7" w:rsidP="00C920A7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Months 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11D97" id="Text Box 16" o:spid="_x0000_s1034" type="#_x0000_t202" style="position:absolute;margin-left:147.5pt;margin-top:315.25pt;width:123pt;height:4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" fillcolor="white [3201]" stroked="f" strokeweight=".5pt">
                <v:textbox>
                  <w:txbxContent>
                    <w:p w14:paraId="271A9579" w14:textId="77777777" w:rsidR="00C920A7" w:rsidRDefault="00C920A7" w:rsidP="00C920A7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Months and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i/>
          <w:iCs/>
          <w:noProof/>
        </w:rPr>
        <w:drawing>
          <wp:inline distT="0" distB="0" distL="0" distR="0" wp14:anchorId="18ABD1CB" wp14:editId="3405B21C">
            <wp:extent cx="5943600" cy="4174490"/>
            <wp:effectExtent l="0" t="0" r="0" b="381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2A43" w14:textId="77777777" w:rsidR="00064582" w:rsidRDefault="00064582">
      <w:pPr>
        <w:spacing w:line="480" w:lineRule="auto"/>
        <w:rPr>
          <w:bCs/>
          <w:i/>
          <w:iCs/>
        </w:rPr>
      </w:pPr>
      <w:r>
        <w:rPr>
          <w:bCs/>
          <w:i/>
          <w:iCs/>
        </w:rPr>
        <w:br w:type="page"/>
      </w:r>
    </w:p>
    <w:p w14:paraId="723D5EDD" w14:textId="519F595D" w:rsidR="00C920A7" w:rsidRDefault="00064582" w:rsidP="00D715D4">
      <w:pPr>
        <w:spacing w:line="480" w:lineRule="auto"/>
        <w:rPr>
          <w:bCs/>
          <w:i/>
          <w:iCs/>
        </w:rPr>
      </w:pPr>
      <w:r>
        <w:rPr>
          <w:bCs/>
          <w:i/>
          <w:iCs/>
        </w:rPr>
        <w:lastRenderedPageBreak/>
        <w:t xml:space="preserve">4. </w:t>
      </w:r>
      <w:r w:rsidR="00E47D57">
        <w:rPr>
          <w:bCs/>
          <w:i/>
          <w:iCs/>
        </w:rPr>
        <w:t>Apple Closing Stock Prices June to October 2020</w:t>
      </w:r>
      <w:r w:rsidR="00AD456C">
        <w:rPr>
          <w:bCs/>
          <w:i/>
          <w:iCs/>
        </w:rPr>
        <w:t xml:space="preserve"> and 2019</w:t>
      </w:r>
    </w:p>
    <w:p w14:paraId="7C9CCBED" w14:textId="7A62DBED" w:rsidR="005B5C82" w:rsidRDefault="00684CF2" w:rsidP="00D715D4">
      <w:pPr>
        <w:spacing w:line="480" w:lineRule="auto"/>
        <w:rPr>
          <w:bCs/>
          <w:i/>
          <w:iCs/>
        </w:rPr>
      </w:pPr>
      <w:r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9BFCF9" wp14:editId="3BDAC4F1">
                <wp:simplePos x="0" y="0"/>
                <wp:positionH relativeFrom="column">
                  <wp:posOffset>4993005</wp:posOffset>
                </wp:positionH>
                <wp:positionV relativeFrom="paragraph">
                  <wp:posOffset>786275</wp:posOffset>
                </wp:positionV>
                <wp:extent cx="73152" cy="69448"/>
                <wp:effectExtent l="0" t="0" r="15875" b="6985"/>
                <wp:wrapNone/>
                <wp:docPr id="36" name="Oval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3152" cy="69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D2470B" id="Oval 36" o:spid="_x0000_s1026" style="position:absolute;margin-left:393.15pt;margin-top:61.9pt;width:5.75pt;height:5.4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" fillcolor="#4472c4 [3204]" strokecolor="#1f3763 [1604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 w:rsidRPr="00C920A7">
        <w:rPr>
          <w:bCs/>
          <w:i/>
          <w:iCs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CDF48A" wp14:editId="525DFA94">
                <wp:simplePos x="0" y="0"/>
                <wp:positionH relativeFrom="column">
                  <wp:posOffset>4272240</wp:posOffset>
                </wp:positionH>
                <wp:positionV relativeFrom="paragraph">
                  <wp:posOffset>576403</wp:posOffset>
                </wp:positionV>
                <wp:extent cx="1562100" cy="208344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F1F9DE" w14:textId="1C0B357A" w:rsidR="00684CF2" w:rsidRDefault="00684CF2" w:rsidP="00684CF2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iPhone Release 20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DF48A" id="Text Box 34" o:spid="_x0000_s1035" type="#_x0000_t202" style="position:absolute;margin-left:336.4pt;margin-top:45.4pt;width:123pt;height:16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" filled="f" stroked="f" strokeweight=".5pt">
                <v:textbox>
                  <w:txbxContent>
                    <w:p w14:paraId="12F1F9DE" w14:textId="1C0B357A" w:rsidR="00684CF2" w:rsidRDefault="00684CF2" w:rsidP="00684CF2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iPhone Release 20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C920A7">
        <w:rPr>
          <w:bCs/>
          <w:i/>
          <w:iCs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264B4E" wp14:editId="4930F070">
                <wp:simplePos x="0" y="0"/>
                <wp:positionH relativeFrom="column">
                  <wp:posOffset>3794905</wp:posOffset>
                </wp:positionH>
                <wp:positionV relativeFrom="paragraph">
                  <wp:posOffset>2854960</wp:posOffset>
                </wp:positionV>
                <wp:extent cx="1562100" cy="20828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5258F" w14:textId="686A42C8" w:rsidR="00684CF2" w:rsidRDefault="00684CF2" w:rsidP="00684CF2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iPhone Release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64B4E" id="Text Box 33" o:spid="_x0000_s1036" type="#_x0000_t202" style="position:absolute;margin-left:298.8pt;margin-top:224.8pt;width:123pt;height:16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" filled="f" stroked="f" strokeweight=".5pt">
                <v:textbox>
                  <w:txbxContent>
                    <w:p w14:paraId="2B15258F" w14:textId="686A42C8" w:rsidR="00684CF2" w:rsidRDefault="00684CF2" w:rsidP="00684CF2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iPhone Release 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DDDB95" wp14:editId="68265906">
                <wp:simplePos x="0" y="0"/>
                <wp:positionH relativeFrom="column">
                  <wp:posOffset>4540250</wp:posOffset>
                </wp:positionH>
                <wp:positionV relativeFrom="paragraph">
                  <wp:posOffset>3116725</wp:posOffset>
                </wp:positionV>
                <wp:extent cx="73152" cy="69448"/>
                <wp:effectExtent l="0" t="0" r="15875" b="6985"/>
                <wp:wrapNone/>
                <wp:docPr id="32" name="Oval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3152" cy="69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4EA3F6" id="Oval 32" o:spid="_x0000_s1026" style="position:absolute;margin-left:357.5pt;margin-top:245.4pt;width:5.75pt;height:5.4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" fillcolor="#4472c4 [3204]" strokecolor="#1f3763 [1604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 w:rsidR="00C567FB">
        <w:rPr>
          <w:bCs/>
          <w:i/>
          <w:iCs/>
          <w:noProof/>
        </w:rPr>
        <w:drawing>
          <wp:inline distT="0" distB="0" distL="0" distR="0" wp14:anchorId="27136643" wp14:editId="67A046FF">
            <wp:extent cx="5943600" cy="4174490"/>
            <wp:effectExtent l="0" t="0" r="0" b="381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7666" w14:textId="77777777" w:rsidR="005B5C82" w:rsidRDefault="005B5C82">
      <w:pPr>
        <w:spacing w:line="480" w:lineRule="auto"/>
        <w:rPr>
          <w:bCs/>
          <w:i/>
          <w:iCs/>
        </w:rPr>
      </w:pPr>
      <w:r>
        <w:rPr>
          <w:bCs/>
          <w:i/>
          <w:iCs/>
        </w:rPr>
        <w:br w:type="page"/>
      </w:r>
    </w:p>
    <w:p w14:paraId="76EAEF1B" w14:textId="152F5605" w:rsidR="00C567FB" w:rsidRDefault="005B5C82" w:rsidP="00D715D4">
      <w:pPr>
        <w:spacing w:line="480" w:lineRule="auto"/>
        <w:rPr>
          <w:bCs/>
          <w:i/>
          <w:iCs/>
        </w:rPr>
      </w:pPr>
      <w:r>
        <w:rPr>
          <w:bCs/>
          <w:i/>
          <w:iCs/>
        </w:rPr>
        <w:lastRenderedPageBreak/>
        <w:t xml:space="preserve">5. </w:t>
      </w:r>
      <w:r w:rsidR="007D18A7">
        <w:rPr>
          <w:bCs/>
          <w:i/>
          <w:iCs/>
        </w:rPr>
        <w:t xml:space="preserve">NASDAQ </w:t>
      </w:r>
      <w:r w:rsidR="007D18A7">
        <w:rPr>
          <w:bCs/>
          <w:i/>
          <w:iCs/>
        </w:rPr>
        <w:t>Closing Stock Prices June to October 2020 and 2019</w:t>
      </w:r>
    </w:p>
    <w:p w14:paraId="5403C84B" w14:textId="63F1DD97" w:rsidR="008A3AFA" w:rsidRDefault="008A3AFA" w:rsidP="00D715D4">
      <w:pPr>
        <w:spacing w:line="480" w:lineRule="auto"/>
        <w:rPr>
          <w:bCs/>
          <w:i/>
          <w:iCs/>
        </w:rPr>
      </w:pPr>
      <w:r>
        <w:rPr>
          <w:bCs/>
          <w:i/>
          <w:iCs/>
          <w:noProof/>
        </w:rPr>
        <w:drawing>
          <wp:inline distT="0" distB="0" distL="0" distR="0" wp14:anchorId="59364709" wp14:editId="2BE9453A">
            <wp:extent cx="5943600" cy="4174490"/>
            <wp:effectExtent l="0" t="0" r="0" b="381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D59A" w14:textId="77777777" w:rsidR="008A3AFA" w:rsidRDefault="008A3AFA">
      <w:pPr>
        <w:spacing w:line="480" w:lineRule="auto"/>
        <w:rPr>
          <w:bCs/>
          <w:i/>
          <w:iCs/>
        </w:rPr>
      </w:pPr>
      <w:r>
        <w:rPr>
          <w:bCs/>
          <w:i/>
          <w:iCs/>
        </w:rPr>
        <w:br w:type="page"/>
      </w:r>
    </w:p>
    <w:p w14:paraId="502CDB9C" w14:textId="2E0AE0E8" w:rsidR="007D18A7" w:rsidRDefault="008A3AFA" w:rsidP="00D715D4">
      <w:pPr>
        <w:spacing w:line="480" w:lineRule="auto"/>
        <w:rPr>
          <w:bCs/>
          <w:i/>
          <w:iCs/>
        </w:rPr>
      </w:pPr>
      <w:r>
        <w:rPr>
          <w:bCs/>
          <w:i/>
          <w:iCs/>
        </w:rPr>
        <w:lastRenderedPageBreak/>
        <w:t xml:space="preserve">6. </w:t>
      </w:r>
      <w:r w:rsidR="007312B2">
        <w:rPr>
          <w:bCs/>
          <w:i/>
          <w:iCs/>
        </w:rPr>
        <w:t xml:space="preserve">S&amp;P 500 Closing Prices </w:t>
      </w:r>
      <w:r w:rsidR="007312B2">
        <w:rPr>
          <w:bCs/>
          <w:i/>
          <w:iCs/>
        </w:rPr>
        <w:t>June to October 2020 and 2019</w:t>
      </w:r>
    </w:p>
    <w:p w14:paraId="7263004A" w14:textId="540BA97A" w:rsidR="006C2CB0" w:rsidRDefault="00981EBF" w:rsidP="00D715D4">
      <w:pPr>
        <w:spacing w:line="480" w:lineRule="auto"/>
        <w:rPr>
          <w:bCs/>
          <w:i/>
          <w:iCs/>
        </w:rPr>
      </w:pPr>
      <w:r>
        <w:rPr>
          <w:bCs/>
          <w:i/>
          <w:iCs/>
          <w:noProof/>
        </w:rPr>
        <w:drawing>
          <wp:inline distT="0" distB="0" distL="0" distR="0" wp14:anchorId="49346DD6" wp14:editId="139BB1E3">
            <wp:extent cx="5943600" cy="4174490"/>
            <wp:effectExtent l="0" t="0" r="0" b="381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988B" w14:textId="77777777" w:rsidR="006C2CB0" w:rsidRDefault="006C2CB0">
      <w:pPr>
        <w:spacing w:line="480" w:lineRule="auto"/>
        <w:rPr>
          <w:bCs/>
          <w:i/>
          <w:iCs/>
        </w:rPr>
      </w:pPr>
      <w:r>
        <w:rPr>
          <w:bCs/>
          <w:i/>
          <w:iCs/>
        </w:rPr>
        <w:br w:type="page"/>
      </w:r>
    </w:p>
    <w:p w14:paraId="47BB2563" w14:textId="35CC7530" w:rsidR="006C2CB0" w:rsidRDefault="006C2CB0">
      <w:pPr>
        <w:spacing w:line="480" w:lineRule="auto"/>
        <w:rPr>
          <w:bCs/>
          <w:i/>
          <w:iCs/>
        </w:rPr>
      </w:pPr>
      <w:r>
        <w:rPr>
          <w:bCs/>
          <w:i/>
          <w:iCs/>
        </w:rPr>
        <w:lastRenderedPageBreak/>
        <w:t>7. Apple Closing Stock Prices and Net iPhone Sales June to October 2019</w:t>
      </w:r>
    </w:p>
    <w:p w14:paraId="2456B1C2" w14:textId="7C445CAA" w:rsidR="009479B6" w:rsidRDefault="00111FDA" w:rsidP="00D715D4">
      <w:pPr>
        <w:spacing w:line="480" w:lineRule="auto"/>
        <w:rPr>
          <w:bCs/>
          <w:i/>
          <w:iCs/>
        </w:rPr>
      </w:pPr>
      <w:r w:rsidRPr="00C920A7">
        <w:rPr>
          <w:bCs/>
          <w:i/>
          <w:iCs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ED67D9" wp14:editId="45DBC520">
                <wp:simplePos x="0" y="0"/>
                <wp:positionH relativeFrom="column">
                  <wp:posOffset>2199005</wp:posOffset>
                </wp:positionH>
                <wp:positionV relativeFrom="paragraph">
                  <wp:posOffset>4015250</wp:posOffset>
                </wp:positionV>
                <wp:extent cx="1562100" cy="532130"/>
                <wp:effectExtent l="0" t="0" r="0" b="12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016B0A" w14:textId="1C1ECAF2" w:rsidR="00111FDA" w:rsidRDefault="00111FDA" w:rsidP="00111FDA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D67D9" id="Text Box 27" o:spid="_x0000_s1037" type="#_x0000_t202" style="position:absolute;margin-left:173.15pt;margin-top:316.15pt;width:123pt;height:4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" fillcolor="white [3201]" stroked="f" strokeweight=".5pt">
                <v:textbox>
                  <w:txbxContent>
                    <w:p w14:paraId="30016B0A" w14:textId="1C1ECAF2" w:rsidR="00111FDA" w:rsidRDefault="00111FDA" w:rsidP="00111FDA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 w:rsidRPr="00C920A7">
        <w:rPr>
          <w:bCs/>
          <w:i/>
          <w:i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77111C" wp14:editId="7DE13116">
                <wp:simplePos x="0" y="0"/>
                <wp:positionH relativeFrom="column">
                  <wp:posOffset>5786754</wp:posOffset>
                </wp:positionH>
                <wp:positionV relativeFrom="paragraph">
                  <wp:posOffset>704215</wp:posOffset>
                </wp:positionV>
                <wp:extent cx="636270" cy="2974694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636270" cy="2974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7468F9" w14:textId="77777777" w:rsidR="00111FDA" w:rsidRDefault="00111FDA" w:rsidP="00111FD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78EBF511" w14:textId="77777777" w:rsidR="00111FDA" w:rsidRDefault="00111FDA" w:rsidP="00111FD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0F257A80" w14:textId="77777777" w:rsidR="00111FDA" w:rsidRDefault="00111FDA" w:rsidP="00111FD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2BD93494" w14:textId="11AA7E5C" w:rsidR="00111FDA" w:rsidRDefault="00111FDA" w:rsidP="00111FDA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Net iPhone Sales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7111C" id="Text Box 26" o:spid="_x0000_s1038" type="#_x0000_t202" style="position:absolute;margin-left:455.65pt;margin-top:55.45pt;width:50.1pt;height:234.2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" fillcolor="white [3201]" stroked="f" strokeweight=".5pt">
                <v:textbox style="layout-flow:vertical;mso-layout-flow-alt:bottom-to-top">
                  <w:txbxContent>
                    <w:p w14:paraId="5C7468F9" w14:textId="77777777" w:rsidR="00111FDA" w:rsidRDefault="00111FDA" w:rsidP="00111FD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78EBF511" w14:textId="77777777" w:rsidR="00111FDA" w:rsidRDefault="00111FDA" w:rsidP="00111FD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0F257A80" w14:textId="77777777" w:rsidR="00111FDA" w:rsidRDefault="00111FDA" w:rsidP="00111FD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2BD93494" w14:textId="11AA7E5C" w:rsidR="00111FDA" w:rsidRDefault="00111FDA" w:rsidP="00111FDA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Net iPhone Sales</w:t>
                      </w:r>
                    </w:p>
                  </w:txbxContent>
                </v:textbox>
              </v:shape>
            </w:pict>
          </mc:Fallback>
        </mc:AlternateContent>
      </w:r>
      <w:r w:rsidRPr="00C920A7">
        <w:rPr>
          <w:bCs/>
          <w:i/>
          <w:iCs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5571C8" wp14:editId="63434856">
                <wp:simplePos x="0" y="0"/>
                <wp:positionH relativeFrom="column">
                  <wp:posOffset>-474345</wp:posOffset>
                </wp:positionH>
                <wp:positionV relativeFrom="paragraph">
                  <wp:posOffset>772305</wp:posOffset>
                </wp:positionV>
                <wp:extent cx="636270" cy="2974694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2974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512B52" w14:textId="77777777" w:rsidR="00111FDA" w:rsidRDefault="00111FDA" w:rsidP="00111FD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25F7D1FE" w14:textId="77777777" w:rsidR="00111FDA" w:rsidRDefault="00111FDA" w:rsidP="00111FD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5F3061AE" w14:textId="77777777" w:rsidR="00111FDA" w:rsidRDefault="00111FDA" w:rsidP="00111FD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2F3FB1A6" w14:textId="2219D456" w:rsidR="00111FDA" w:rsidRDefault="00111FDA" w:rsidP="00111FDA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Closing Price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571C8" id="Text Box 25" o:spid="_x0000_s1039" type="#_x0000_t202" style="position:absolute;margin-left:-37.35pt;margin-top:60.8pt;width:50.1pt;height:23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" fillcolor="white [3201]" stroked="f" strokeweight=".5pt">
                <v:textbox style="layout-flow:vertical;mso-layout-flow-alt:bottom-to-top">
                  <w:txbxContent>
                    <w:p w14:paraId="55512B52" w14:textId="77777777" w:rsidR="00111FDA" w:rsidRDefault="00111FDA" w:rsidP="00111FD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25F7D1FE" w14:textId="77777777" w:rsidR="00111FDA" w:rsidRDefault="00111FDA" w:rsidP="00111FD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5F3061AE" w14:textId="77777777" w:rsidR="00111FDA" w:rsidRDefault="00111FDA" w:rsidP="00111FD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2F3FB1A6" w14:textId="2219D456" w:rsidR="00111FDA" w:rsidRDefault="00111FDA" w:rsidP="00111FDA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Closing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i/>
          <w:iCs/>
          <w:noProof/>
        </w:rPr>
        <w:drawing>
          <wp:inline distT="0" distB="0" distL="0" distR="0" wp14:anchorId="593DA679" wp14:editId="718FD181">
            <wp:extent cx="5943600" cy="4174490"/>
            <wp:effectExtent l="0" t="0" r="0" b="3810"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D0FA" w14:textId="77777777" w:rsidR="009479B6" w:rsidRDefault="009479B6">
      <w:pPr>
        <w:spacing w:line="480" w:lineRule="auto"/>
        <w:rPr>
          <w:bCs/>
          <w:i/>
          <w:iCs/>
        </w:rPr>
      </w:pPr>
      <w:r>
        <w:rPr>
          <w:bCs/>
          <w:i/>
          <w:iCs/>
        </w:rPr>
        <w:br w:type="page"/>
      </w:r>
    </w:p>
    <w:p w14:paraId="200752D8" w14:textId="70BDA0BD" w:rsidR="003C74A2" w:rsidRDefault="00B9799B" w:rsidP="009479B6">
      <w:pPr>
        <w:spacing w:line="480" w:lineRule="auto"/>
        <w:rPr>
          <w:bCs/>
          <w:i/>
          <w:iCs/>
        </w:rPr>
      </w:pPr>
      <w:r>
        <w:rPr>
          <w:bCs/>
          <w:i/>
          <w:iCs/>
        </w:rPr>
        <w:lastRenderedPageBreak/>
        <w:t>8</w:t>
      </w:r>
      <w:r w:rsidR="009479B6">
        <w:rPr>
          <w:bCs/>
          <w:i/>
          <w:iCs/>
        </w:rPr>
        <w:t>. Apple Closing Stock Prices and Net iPhone Sales June to October 20</w:t>
      </w:r>
      <w:r w:rsidR="009479B6">
        <w:rPr>
          <w:bCs/>
          <w:i/>
          <w:iCs/>
        </w:rPr>
        <w:t>20</w:t>
      </w:r>
    </w:p>
    <w:p w14:paraId="6B0D6764" w14:textId="0FE92628" w:rsidR="00311881" w:rsidRDefault="003C74A2" w:rsidP="00D715D4">
      <w:pPr>
        <w:spacing w:line="480" w:lineRule="auto"/>
        <w:rPr>
          <w:bCs/>
          <w:i/>
          <w:iCs/>
        </w:rPr>
      </w:pPr>
      <w:r w:rsidRPr="003C74A2">
        <w:rPr>
          <w:bCs/>
          <w:i/>
          <w:i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873365" wp14:editId="08FF516A">
                <wp:simplePos x="0" y="0"/>
                <wp:positionH relativeFrom="column">
                  <wp:posOffset>-486410</wp:posOffset>
                </wp:positionH>
                <wp:positionV relativeFrom="paragraph">
                  <wp:posOffset>772795</wp:posOffset>
                </wp:positionV>
                <wp:extent cx="636270" cy="29743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297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E635E1" w14:textId="77777777" w:rsidR="003C74A2" w:rsidRDefault="003C74A2" w:rsidP="003C74A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3FADED1A" w14:textId="77777777" w:rsidR="003C74A2" w:rsidRDefault="003C74A2" w:rsidP="003C74A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0E6DDBA9" w14:textId="77777777" w:rsidR="003C74A2" w:rsidRDefault="003C74A2" w:rsidP="003C74A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27909460" w14:textId="77777777" w:rsidR="003C74A2" w:rsidRDefault="003C74A2" w:rsidP="003C74A2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Closing Price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73365" id="Text Box 29" o:spid="_x0000_s1040" type="#_x0000_t202" style="position:absolute;margin-left:-38.3pt;margin-top:60.85pt;width:50.1pt;height:23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" fillcolor="white [3201]" stroked="f" strokeweight=".5pt">
                <v:textbox style="layout-flow:vertical;mso-layout-flow-alt:bottom-to-top">
                  <w:txbxContent>
                    <w:p w14:paraId="69E635E1" w14:textId="77777777" w:rsidR="003C74A2" w:rsidRDefault="003C74A2" w:rsidP="003C74A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3FADED1A" w14:textId="77777777" w:rsidR="003C74A2" w:rsidRDefault="003C74A2" w:rsidP="003C74A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0E6DDBA9" w14:textId="77777777" w:rsidR="003C74A2" w:rsidRDefault="003C74A2" w:rsidP="003C74A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27909460" w14:textId="77777777" w:rsidR="003C74A2" w:rsidRDefault="003C74A2" w:rsidP="003C74A2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Closing Price</w:t>
                      </w:r>
                    </w:p>
                  </w:txbxContent>
                </v:textbox>
              </v:shape>
            </w:pict>
          </mc:Fallback>
        </mc:AlternateContent>
      </w:r>
      <w:r w:rsidRPr="003C74A2">
        <w:rPr>
          <w:bCs/>
          <w:i/>
          <w:iCs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5E7215" wp14:editId="6B07100A">
                <wp:simplePos x="0" y="0"/>
                <wp:positionH relativeFrom="column">
                  <wp:posOffset>5774055</wp:posOffset>
                </wp:positionH>
                <wp:positionV relativeFrom="paragraph">
                  <wp:posOffset>704850</wp:posOffset>
                </wp:positionV>
                <wp:extent cx="636270" cy="297434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636270" cy="297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E09627" w14:textId="77777777" w:rsidR="003C74A2" w:rsidRDefault="003C74A2" w:rsidP="003C74A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49ED1CFA" w14:textId="77777777" w:rsidR="003C74A2" w:rsidRDefault="003C74A2" w:rsidP="003C74A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287D6F40" w14:textId="77777777" w:rsidR="003C74A2" w:rsidRDefault="003C74A2" w:rsidP="003C74A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6F21A837" w14:textId="77777777" w:rsidR="003C74A2" w:rsidRDefault="003C74A2" w:rsidP="003C74A2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Net iPhone Sales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E7215" id="Text Box 30" o:spid="_x0000_s1041" type="#_x0000_t202" style="position:absolute;margin-left:454.65pt;margin-top:55.5pt;width:50.1pt;height:234.2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" fillcolor="white [3201]" stroked="f" strokeweight=".5pt">
                <v:textbox style="layout-flow:vertical;mso-layout-flow-alt:bottom-to-top">
                  <w:txbxContent>
                    <w:p w14:paraId="33E09627" w14:textId="77777777" w:rsidR="003C74A2" w:rsidRDefault="003C74A2" w:rsidP="003C74A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49ED1CFA" w14:textId="77777777" w:rsidR="003C74A2" w:rsidRDefault="003C74A2" w:rsidP="003C74A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287D6F40" w14:textId="77777777" w:rsidR="003C74A2" w:rsidRDefault="003C74A2" w:rsidP="003C74A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6F21A837" w14:textId="77777777" w:rsidR="003C74A2" w:rsidRDefault="003C74A2" w:rsidP="003C74A2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Net iPhone Sales</w:t>
                      </w:r>
                    </w:p>
                  </w:txbxContent>
                </v:textbox>
              </v:shape>
            </w:pict>
          </mc:Fallback>
        </mc:AlternateContent>
      </w:r>
      <w:r w:rsidRPr="003C74A2">
        <w:rPr>
          <w:bCs/>
          <w:i/>
          <w:iCs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14B50F" wp14:editId="66411D1F">
                <wp:simplePos x="0" y="0"/>
                <wp:positionH relativeFrom="column">
                  <wp:posOffset>2187213</wp:posOffset>
                </wp:positionH>
                <wp:positionV relativeFrom="paragraph">
                  <wp:posOffset>4016310</wp:posOffset>
                </wp:positionV>
                <wp:extent cx="1562100" cy="532130"/>
                <wp:effectExtent l="0" t="0" r="0" b="12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F39EC2" w14:textId="77777777" w:rsidR="003C74A2" w:rsidRDefault="003C74A2" w:rsidP="003C74A2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4B50F" id="Text Box 31" o:spid="_x0000_s1042" type="#_x0000_t202" style="position:absolute;margin-left:172.2pt;margin-top:316.25pt;width:123pt;height:41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" fillcolor="white [3201]" stroked="f" strokeweight=".5pt">
                <v:textbox>
                  <w:txbxContent>
                    <w:p w14:paraId="06F39EC2" w14:textId="77777777" w:rsidR="003C74A2" w:rsidRDefault="003C74A2" w:rsidP="003C74A2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i/>
          <w:iCs/>
          <w:noProof/>
        </w:rPr>
        <w:drawing>
          <wp:inline distT="0" distB="0" distL="0" distR="0" wp14:anchorId="5E22053F" wp14:editId="6D509EB9">
            <wp:extent cx="5943600" cy="4174490"/>
            <wp:effectExtent l="0" t="0" r="0" b="3810"/>
            <wp:docPr id="28" name="Picture 2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63C4" w14:textId="2D86963D" w:rsidR="00684CF2" w:rsidRDefault="00684CF2">
      <w:pPr>
        <w:spacing w:line="480" w:lineRule="auto"/>
        <w:rPr>
          <w:bCs/>
          <w:i/>
          <w:iCs/>
        </w:rPr>
      </w:pPr>
      <w:r>
        <w:rPr>
          <w:bCs/>
          <w:i/>
          <w:iCs/>
        </w:rPr>
        <w:br w:type="page"/>
      </w:r>
    </w:p>
    <w:p w14:paraId="3E2C82F8" w14:textId="77777777" w:rsidR="00684CF2" w:rsidRDefault="00684CF2" w:rsidP="00684CF2">
      <w:pPr>
        <w:spacing w:line="480" w:lineRule="auto"/>
        <w:jc w:val="center"/>
      </w:pPr>
      <w:r>
        <w:lastRenderedPageBreak/>
        <w:t>Bibliography</w:t>
      </w:r>
    </w:p>
    <w:p w14:paraId="4CA94C8B" w14:textId="77777777" w:rsidR="00684CF2" w:rsidRDefault="00684CF2" w:rsidP="00684CF2">
      <w:pPr>
        <w:spacing w:line="480" w:lineRule="auto"/>
      </w:pPr>
      <w:r>
        <w:t>Harper, D. R. (2020, August 28). What Drives the Stock Market?</w:t>
      </w:r>
    </w:p>
    <w:p w14:paraId="15EA5248" w14:textId="77777777" w:rsidR="00684CF2" w:rsidRDefault="00684CF2" w:rsidP="00684CF2">
      <w:pPr>
        <w:spacing w:line="480" w:lineRule="auto"/>
        <w:ind w:firstLine="720"/>
      </w:pPr>
      <w:r>
        <w:t xml:space="preserve">https://www.investopedia.com/articles/basics/04/100804.asp. </w:t>
      </w:r>
    </w:p>
    <w:p w14:paraId="59634934" w14:textId="77777777" w:rsidR="00684CF2" w:rsidRDefault="00684CF2" w:rsidP="00684CF2">
      <w:pPr>
        <w:spacing w:line="480" w:lineRule="auto"/>
      </w:pPr>
      <w:r>
        <w:t xml:space="preserve">IG. Share price definition. IG. </w:t>
      </w:r>
    </w:p>
    <w:p w14:paraId="50FC40CF" w14:textId="77777777" w:rsidR="00684CF2" w:rsidRDefault="00684CF2" w:rsidP="00684CF2">
      <w:pPr>
        <w:spacing w:line="480" w:lineRule="auto"/>
        <w:ind w:firstLine="720"/>
      </w:pPr>
      <w:r>
        <w:t>https://www.ig.com/uk/glossary-trading-terms/share-price-</w:t>
      </w:r>
    </w:p>
    <w:p w14:paraId="784F14C5" w14:textId="77777777" w:rsidR="00684CF2" w:rsidRDefault="00684CF2" w:rsidP="00684CF2">
      <w:pPr>
        <w:spacing w:line="480" w:lineRule="auto"/>
        <w:ind w:firstLine="720"/>
      </w:pPr>
      <w:r>
        <w:t xml:space="preserve">definition. </w:t>
      </w:r>
    </w:p>
    <w:p w14:paraId="0CDCC607" w14:textId="77777777" w:rsidR="00684CF2" w:rsidRDefault="00684CF2" w:rsidP="00684CF2">
      <w:pPr>
        <w:spacing w:line="480" w:lineRule="auto"/>
      </w:pPr>
      <w:r>
        <w:t xml:space="preserve">Pinsent, W. (2020, August 28). Understanding Stock Prices and Values. Investopedia. </w:t>
      </w:r>
    </w:p>
    <w:p w14:paraId="0CA5A2C8" w14:textId="77777777" w:rsidR="00684CF2" w:rsidRDefault="00684CF2" w:rsidP="00684CF2">
      <w:pPr>
        <w:spacing w:line="480" w:lineRule="auto"/>
        <w:ind w:firstLine="720"/>
      </w:pPr>
      <w:r>
        <w:t xml:space="preserve">https://www.investopedia.com/articles/stocks/08/stock-prices-fool.asp. </w:t>
      </w:r>
    </w:p>
    <w:p w14:paraId="49629AE3" w14:textId="77777777" w:rsidR="00684CF2" w:rsidRDefault="00684CF2" w:rsidP="00684CF2">
      <w:pPr>
        <w:spacing w:line="480" w:lineRule="auto"/>
      </w:pPr>
      <w:r>
        <w:t xml:space="preserve">Zucchi, K. (2020, October 25). What Moves Apple's Stock Price? Investopedia. </w:t>
      </w:r>
    </w:p>
    <w:p w14:paraId="66DCD433" w14:textId="77777777" w:rsidR="00684CF2" w:rsidRPr="00B8165A" w:rsidRDefault="00684CF2" w:rsidP="00684CF2">
      <w:pPr>
        <w:spacing w:line="480" w:lineRule="auto"/>
        <w:ind w:left="720"/>
      </w:pPr>
      <w:r w:rsidRPr="00D302CE">
        <w:t>https://www.investopedia.com/stock-analysis/061115/what-moves-apples-stock-price-</w:t>
      </w:r>
      <w:r>
        <w:t>aapl.aspx.</w:t>
      </w:r>
    </w:p>
    <w:p w14:paraId="1F3E5AA9" w14:textId="77777777" w:rsidR="005726C3" w:rsidRPr="00684CF2" w:rsidRDefault="005726C3" w:rsidP="00D715D4">
      <w:pPr>
        <w:spacing w:line="480" w:lineRule="auto"/>
        <w:rPr>
          <w:bCs/>
        </w:rPr>
      </w:pPr>
    </w:p>
    <w:sectPr w:rsidR="005726C3" w:rsidRPr="00684CF2" w:rsidSect="000A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27"/>
    <w:rsid w:val="000046B9"/>
    <w:rsid w:val="0000515F"/>
    <w:rsid w:val="000244FF"/>
    <w:rsid w:val="000257AB"/>
    <w:rsid w:val="00037987"/>
    <w:rsid w:val="00064582"/>
    <w:rsid w:val="000662BB"/>
    <w:rsid w:val="0007200E"/>
    <w:rsid w:val="00074923"/>
    <w:rsid w:val="00084378"/>
    <w:rsid w:val="000A3E30"/>
    <w:rsid w:val="000A7D0D"/>
    <w:rsid w:val="000B277B"/>
    <w:rsid w:val="000C01F5"/>
    <w:rsid w:val="000D61B7"/>
    <w:rsid w:val="000E184C"/>
    <w:rsid w:val="000E50DB"/>
    <w:rsid w:val="000E5CC2"/>
    <w:rsid w:val="000E61EA"/>
    <w:rsid w:val="000E7BFE"/>
    <w:rsid w:val="00111FDA"/>
    <w:rsid w:val="00140E09"/>
    <w:rsid w:val="00154F86"/>
    <w:rsid w:val="00156923"/>
    <w:rsid w:val="00157DDA"/>
    <w:rsid w:val="001614A9"/>
    <w:rsid w:val="001678ED"/>
    <w:rsid w:val="00167B0D"/>
    <w:rsid w:val="0018365A"/>
    <w:rsid w:val="00187088"/>
    <w:rsid w:val="00190A09"/>
    <w:rsid w:val="001A5FC1"/>
    <w:rsid w:val="001C459B"/>
    <w:rsid w:val="001C5417"/>
    <w:rsid w:val="001D29DF"/>
    <w:rsid w:val="00215CB1"/>
    <w:rsid w:val="00216A0E"/>
    <w:rsid w:val="00234D89"/>
    <w:rsid w:val="002603FF"/>
    <w:rsid w:val="002606F2"/>
    <w:rsid w:val="00266D2B"/>
    <w:rsid w:val="00267727"/>
    <w:rsid w:val="002733FF"/>
    <w:rsid w:val="00285E07"/>
    <w:rsid w:val="002B23ED"/>
    <w:rsid w:val="002D49C2"/>
    <w:rsid w:val="002D4F04"/>
    <w:rsid w:val="002E7721"/>
    <w:rsid w:val="002F4077"/>
    <w:rsid w:val="00306CFA"/>
    <w:rsid w:val="00311881"/>
    <w:rsid w:val="003173C1"/>
    <w:rsid w:val="00317CCF"/>
    <w:rsid w:val="00321DD8"/>
    <w:rsid w:val="00337934"/>
    <w:rsid w:val="003424D9"/>
    <w:rsid w:val="00361A01"/>
    <w:rsid w:val="00363D31"/>
    <w:rsid w:val="0036550D"/>
    <w:rsid w:val="00366775"/>
    <w:rsid w:val="00370260"/>
    <w:rsid w:val="003772FC"/>
    <w:rsid w:val="00384690"/>
    <w:rsid w:val="003A5BF1"/>
    <w:rsid w:val="003B44BB"/>
    <w:rsid w:val="003C15DB"/>
    <w:rsid w:val="003C74A2"/>
    <w:rsid w:val="003D1BA7"/>
    <w:rsid w:val="003D3E00"/>
    <w:rsid w:val="003F5A29"/>
    <w:rsid w:val="003F61C0"/>
    <w:rsid w:val="00403A4B"/>
    <w:rsid w:val="00407304"/>
    <w:rsid w:val="00413DB2"/>
    <w:rsid w:val="004140AE"/>
    <w:rsid w:val="00415838"/>
    <w:rsid w:val="0045055C"/>
    <w:rsid w:val="00460A12"/>
    <w:rsid w:val="004920B4"/>
    <w:rsid w:val="004C5ADE"/>
    <w:rsid w:val="004F68B3"/>
    <w:rsid w:val="00514332"/>
    <w:rsid w:val="00514DDA"/>
    <w:rsid w:val="00517009"/>
    <w:rsid w:val="005275AF"/>
    <w:rsid w:val="00531098"/>
    <w:rsid w:val="00540D6C"/>
    <w:rsid w:val="00544833"/>
    <w:rsid w:val="0055614B"/>
    <w:rsid w:val="005726C3"/>
    <w:rsid w:val="00580460"/>
    <w:rsid w:val="005816C3"/>
    <w:rsid w:val="005829E5"/>
    <w:rsid w:val="005A26E8"/>
    <w:rsid w:val="005B0EDA"/>
    <w:rsid w:val="005B391C"/>
    <w:rsid w:val="005B5C82"/>
    <w:rsid w:val="005C4CB6"/>
    <w:rsid w:val="005D2966"/>
    <w:rsid w:val="005D7BA3"/>
    <w:rsid w:val="00603ECF"/>
    <w:rsid w:val="00642328"/>
    <w:rsid w:val="006639EC"/>
    <w:rsid w:val="00665C77"/>
    <w:rsid w:val="00673709"/>
    <w:rsid w:val="0068357F"/>
    <w:rsid w:val="00684CF2"/>
    <w:rsid w:val="006916E9"/>
    <w:rsid w:val="006920C2"/>
    <w:rsid w:val="0069461A"/>
    <w:rsid w:val="006A1CAA"/>
    <w:rsid w:val="006B1751"/>
    <w:rsid w:val="006B62E5"/>
    <w:rsid w:val="006C2CB0"/>
    <w:rsid w:val="006D635B"/>
    <w:rsid w:val="006E4F27"/>
    <w:rsid w:val="00701610"/>
    <w:rsid w:val="007312B2"/>
    <w:rsid w:val="007327ED"/>
    <w:rsid w:val="00735CB1"/>
    <w:rsid w:val="00747CA9"/>
    <w:rsid w:val="00763443"/>
    <w:rsid w:val="0076640D"/>
    <w:rsid w:val="00767EC2"/>
    <w:rsid w:val="007776D2"/>
    <w:rsid w:val="00780B5C"/>
    <w:rsid w:val="0079207A"/>
    <w:rsid w:val="00794BF9"/>
    <w:rsid w:val="007A32E7"/>
    <w:rsid w:val="007B0A69"/>
    <w:rsid w:val="007D18A7"/>
    <w:rsid w:val="007F192A"/>
    <w:rsid w:val="007F32B5"/>
    <w:rsid w:val="0082254B"/>
    <w:rsid w:val="008311B3"/>
    <w:rsid w:val="00836BC5"/>
    <w:rsid w:val="00865EF4"/>
    <w:rsid w:val="0087660D"/>
    <w:rsid w:val="008A3AFA"/>
    <w:rsid w:val="008B098C"/>
    <w:rsid w:val="008B6EE1"/>
    <w:rsid w:val="00900C7F"/>
    <w:rsid w:val="00903B3B"/>
    <w:rsid w:val="009479B6"/>
    <w:rsid w:val="00962877"/>
    <w:rsid w:val="00981EBF"/>
    <w:rsid w:val="00981F39"/>
    <w:rsid w:val="00983EC2"/>
    <w:rsid w:val="009B5461"/>
    <w:rsid w:val="009E356F"/>
    <w:rsid w:val="009E47CC"/>
    <w:rsid w:val="009E75A3"/>
    <w:rsid w:val="009F7593"/>
    <w:rsid w:val="00A0539E"/>
    <w:rsid w:val="00A14296"/>
    <w:rsid w:val="00A24519"/>
    <w:rsid w:val="00A27F1A"/>
    <w:rsid w:val="00A44E4C"/>
    <w:rsid w:val="00A46E1F"/>
    <w:rsid w:val="00A74E4A"/>
    <w:rsid w:val="00A8575B"/>
    <w:rsid w:val="00A90F93"/>
    <w:rsid w:val="00AA0789"/>
    <w:rsid w:val="00AC1DFC"/>
    <w:rsid w:val="00AC2BEA"/>
    <w:rsid w:val="00AC2E98"/>
    <w:rsid w:val="00AC3475"/>
    <w:rsid w:val="00AD0B60"/>
    <w:rsid w:val="00AD2D62"/>
    <w:rsid w:val="00AD456C"/>
    <w:rsid w:val="00AD54E4"/>
    <w:rsid w:val="00AE6344"/>
    <w:rsid w:val="00B03067"/>
    <w:rsid w:val="00B13BAF"/>
    <w:rsid w:val="00B26175"/>
    <w:rsid w:val="00B3489A"/>
    <w:rsid w:val="00B36132"/>
    <w:rsid w:val="00B37C76"/>
    <w:rsid w:val="00B45386"/>
    <w:rsid w:val="00B8100D"/>
    <w:rsid w:val="00B84C84"/>
    <w:rsid w:val="00B941E8"/>
    <w:rsid w:val="00B9799B"/>
    <w:rsid w:val="00BA588C"/>
    <w:rsid w:val="00BB0CD7"/>
    <w:rsid w:val="00BB4B6E"/>
    <w:rsid w:val="00BC43A9"/>
    <w:rsid w:val="00BC497D"/>
    <w:rsid w:val="00C04036"/>
    <w:rsid w:val="00C3280D"/>
    <w:rsid w:val="00C464EF"/>
    <w:rsid w:val="00C50136"/>
    <w:rsid w:val="00C567FB"/>
    <w:rsid w:val="00C56B86"/>
    <w:rsid w:val="00C61C19"/>
    <w:rsid w:val="00C63DC3"/>
    <w:rsid w:val="00C729A1"/>
    <w:rsid w:val="00C810B5"/>
    <w:rsid w:val="00C920A7"/>
    <w:rsid w:val="00CA2B12"/>
    <w:rsid w:val="00CB68A8"/>
    <w:rsid w:val="00CC0A20"/>
    <w:rsid w:val="00CC6BFD"/>
    <w:rsid w:val="00CD189F"/>
    <w:rsid w:val="00CD7052"/>
    <w:rsid w:val="00CE2A41"/>
    <w:rsid w:val="00D2249C"/>
    <w:rsid w:val="00D35D64"/>
    <w:rsid w:val="00D40885"/>
    <w:rsid w:val="00D4588A"/>
    <w:rsid w:val="00D60C0D"/>
    <w:rsid w:val="00D65657"/>
    <w:rsid w:val="00D715D4"/>
    <w:rsid w:val="00D74FCE"/>
    <w:rsid w:val="00D868F7"/>
    <w:rsid w:val="00D879A7"/>
    <w:rsid w:val="00D92E3E"/>
    <w:rsid w:val="00DA7E57"/>
    <w:rsid w:val="00DB0719"/>
    <w:rsid w:val="00DB773F"/>
    <w:rsid w:val="00DB7A9C"/>
    <w:rsid w:val="00DD490D"/>
    <w:rsid w:val="00DE346D"/>
    <w:rsid w:val="00E42506"/>
    <w:rsid w:val="00E42BF7"/>
    <w:rsid w:val="00E437E9"/>
    <w:rsid w:val="00E45BD9"/>
    <w:rsid w:val="00E47D57"/>
    <w:rsid w:val="00E71353"/>
    <w:rsid w:val="00E81F77"/>
    <w:rsid w:val="00E861BF"/>
    <w:rsid w:val="00EB1192"/>
    <w:rsid w:val="00EC6ECA"/>
    <w:rsid w:val="00ED11F1"/>
    <w:rsid w:val="00ED3919"/>
    <w:rsid w:val="00ED4D06"/>
    <w:rsid w:val="00EE1F96"/>
    <w:rsid w:val="00EF2A6B"/>
    <w:rsid w:val="00F02E69"/>
    <w:rsid w:val="00F041CD"/>
    <w:rsid w:val="00F2441E"/>
    <w:rsid w:val="00F27C77"/>
    <w:rsid w:val="00F320EE"/>
    <w:rsid w:val="00F45CAC"/>
    <w:rsid w:val="00F560C3"/>
    <w:rsid w:val="00F67498"/>
    <w:rsid w:val="00F67D66"/>
    <w:rsid w:val="00F7485B"/>
    <w:rsid w:val="00FC0545"/>
    <w:rsid w:val="00FD58CF"/>
    <w:rsid w:val="00FE6549"/>
    <w:rsid w:val="00FE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1B3B"/>
  <w15:chartTrackingRefBased/>
  <w15:docId w15:val="{B597CBB5-2E09-B54F-A0BC-A119A170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A01"/>
    <w:pPr>
      <w:spacing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andonkane/Library/Group%20Containers/UBF8T346G9.Office/User%20Content.localized/Templates.localized/IS470_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IS470_Lab.dotx</Template>
  <TotalTime>112</TotalTime>
  <Pages>13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Brandon Kane</cp:lastModifiedBy>
  <cp:revision>453</cp:revision>
  <dcterms:created xsi:type="dcterms:W3CDTF">2020-12-03T19:02:00Z</dcterms:created>
  <dcterms:modified xsi:type="dcterms:W3CDTF">2020-12-16T04:24:00Z</dcterms:modified>
</cp:coreProperties>
</file>